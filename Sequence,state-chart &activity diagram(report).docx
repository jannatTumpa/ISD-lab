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5495"/>
            <w:gridCol w:w="4854"/>
          </w:tblGrid>
          <w:tr w:rsidR="00102476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102476" w:rsidRDefault="00BE45F3">
                <w:pPr>
                  <w:pStyle w:val="NoSpacing"/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609F1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garment inventory system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102476" w:rsidRDefault="00102476" w:rsidP="004609F1">
                <w:pPr>
                  <w:pStyle w:val="NoSpacing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</w:p>
            </w:tc>
          </w:tr>
          <w:tr w:rsidR="00102476" w:rsidTr="004609F1">
            <w:trPr>
              <w:trHeight w:val="443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102476" w:rsidRDefault="004609F1">
                <w:pPr>
                  <w:pStyle w:val="NoSpacing"/>
                  <w:rPr>
                    <w:color w:val="EBDDC3" w:themeColor="background2"/>
                  </w:rPr>
                </w:pPr>
                <w:r>
                  <w:rPr>
                    <w:noProof/>
                    <w:lang w:eastAsia="en-US" w:bidi="bn-BD"/>
                  </w:rPr>
                  <w:drawing>
                    <wp:inline distT="0" distB="0" distL="0" distR="0" wp14:anchorId="38949F41" wp14:editId="38AE43F9">
                      <wp:extent cx="2870791" cy="2796363"/>
                      <wp:effectExtent l="0" t="0" r="6350" b="4445"/>
                      <wp:docPr id="5" name="Pictur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74702" cy="280017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102476" w:rsidRDefault="00102476"/>
            </w:tc>
          </w:tr>
          <w:tr w:rsidR="00102476" w:rsidTr="004609F1">
            <w:trPr>
              <w:trHeight w:val="1326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102476" w:rsidRDefault="00BE45F3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4-02-24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4609F1">
                      <w:rPr>
                        <w:color w:val="FFFFFF" w:themeColor="background1"/>
                        <w:sz w:val="32"/>
                        <w:szCs w:val="32"/>
                      </w:rPr>
                      <w:t>2/24/2014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102476" w:rsidRDefault="00BE45F3" w:rsidP="004609F1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609F1">
                      <w:rPr>
                        <w:color w:val="FFFFFF" w:themeColor="background1"/>
                        <w:sz w:val="40"/>
                        <w:szCs w:val="40"/>
                      </w:rPr>
                      <w:t>Group 5</w:t>
                    </w:r>
                  </w:sdtContent>
                </w:sdt>
              </w:p>
            </w:tc>
          </w:tr>
          <w:tr w:rsidR="00102476" w:rsidRPr="004609F1" w:rsidTr="004609F1">
            <w:trPr>
              <w:trHeight w:val="2405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4609F1" w:rsidRPr="004609F1" w:rsidRDefault="004609F1">
                <w:pPr>
                  <w:pStyle w:val="NoSpacing"/>
                  <w:rPr>
                    <w:rFonts w:asciiTheme="majorHAnsi" w:hAnsiTheme="majorHAnsi"/>
                    <w:color w:val="000000" w:themeColor="text1"/>
                    <w:sz w:val="36"/>
                    <w:szCs w:val="36"/>
                  </w:rPr>
                </w:pPr>
                <w:r w:rsidRPr="004609F1">
                  <w:rPr>
                    <w:rFonts w:asciiTheme="majorHAnsi" w:hAnsiTheme="majorHAnsi"/>
                    <w:color w:val="000000" w:themeColor="text1"/>
                    <w:sz w:val="36"/>
                    <w:szCs w:val="36"/>
                  </w:rPr>
                  <w:t>Course no: CSE 308</w:t>
                </w: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4609F1" w:rsidRDefault="004609F1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</w:pPr>
                <w:r w:rsidRPr="004609F1"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  <w:t>Student id: 1005047,</w:t>
                </w:r>
              </w:p>
              <w:p w:rsidR="004609F1" w:rsidRDefault="004609F1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  <w:t xml:space="preserve">                  10050</w:t>
                </w:r>
                <w:r w:rsidRPr="004609F1"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  <w:t>51,</w:t>
                </w:r>
              </w:p>
              <w:p w:rsidR="004609F1" w:rsidRDefault="004609F1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  <w:t xml:space="preserve">                  10050</w:t>
                </w:r>
                <w:r w:rsidRPr="004609F1"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  <w:t>53,</w:t>
                </w:r>
              </w:p>
              <w:p w:rsidR="004609F1" w:rsidRDefault="004609F1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  <w:t xml:space="preserve">                  10050</w:t>
                </w:r>
                <w:r w:rsidRPr="004609F1"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  <w:t>56 &amp;</w:t>
                </w:r>
              </w:p>
              <w:p w:rsidR="00102476" w:rsidRPr="004609F1" w:rsidRDefault="003F038D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  <w:t xml:space="preserve">                  10050</w:t>
                </w:r>
                <w:r w:rsidR="004609F1" w:rsidRPr="004609F1">
                  <w:rPr>
                    <w:rFonts w:asciiTheme="majorHAnsi" w:eastAsiaTheme="majorEastAsia" w:hAnsiTheme="majorHAnsi" w:cstheme="majorBidi"/>
                    <w:b/>
                    <w:bCs/>
                    <w:sz w:val="26"/>
                    <w:szCs w:val="26"/>
                  </w:rPr>
                  <w:t xml:space="preserve"> 57</w:t>
                </w:r>
              </w:p>
              <w:p w:rsidR="00102476" w:rsidRPr="004609F1" w:rsidRDefault="00102476">
                <w:pPr>
                  <w:pStyle w:val="NoSpacing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102476" w:rsidRDefault="00BC1AF9">
          <w:pPr>
            <w:spacing w:after="200" w:line="276" w:lineRule="auto"/>
          </w:pPr>
          <w:r>
            <w:br w:type="page"/>
          </w:r>
        </w:p>
      </w:sdtContent>
    </w:sdt>
    <w:p w:rsidR="00102476" w:rsidRDefault="00BE45F3">
      <w:pPr>
        <w:pStyle w:val="Title"/>
      </w:pPr>
      <w:sdt>
        <w:sdtPr>
          <w:alias w:val="Title"/>
          <w:id w:val="-1055697181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proofErr w:type="gramStart"/>
          <w:r w:rsidR="004609F1">
            <w:rPr>
              <w:rFonts w:cs="Vrinda" w:hint="cs"/>
              <w:lang w:bidi="bn-BD"/>
            </w:rPr>
            <w:t>garment</w:t>
          </w:r>
          <w:proofErr w:type="gramEnd"/>
          <w:r w:rsidR="004609F1">
            <w:rPr>
              <w:rFonts w:cs="Vrinda" w:hint="cs"/>
              <w:lang w:bidi="bn-BD"/>
            </w:rPr>
            <w:t xml:space="preserve"> inventory system</w:t>
          </w:r>
        </w:sdtContent>
      </w:sdt>
    </w:p>
    <w:p w:rsidR="00102476" w:rsidRDefault="00102476">
      <w:pPr>
        <w:pStyle w:val="Title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2"/>
        </w:rPr>
      </w:pPr>
    </w:p>
    <w:sdt>
      <w:sdtPr>
        <w:id w:val="219697527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102476" w:rsidRDefault="004609F1">
          <w:pPr>
            <w:pStyle w:val="Subtitle"/>
          </w:pPr>
          <w:r>
            <w:rPr>
              <w:rFonts w:cs="Vrinda" w:hint="cs"/>
              <w:lang w:bidi="bn-BD"/>
            </w:rPr>
            <w:t xml:space="preserve">Group </w:t>
          </w:r>
          <w:r>
            <w:rPr>
              <w:rFonts w:cs="Vrinda" w:hint="cs"/>
              <w:cs/>
              <w:lang w:bidi="bn-BD"/>
            </w:rPr>
            <w:t>5</w:t>
          </w:r>
        </w:p>
      </w:sdtContent>
    </w:sdt>
    <w:p w:rsidR="00102476" w:rsidRDefault="00172607" w:rsidP="003F038D">
      <w:pPr>
        <w:rPr>
          <w:sz w:val="36"/>
          <w:szCs w:val="32"/>
        </w:rPr>
      </w:pPr>
      <w:proofErr w:type="gramStart"/>
      <w:r>
        <w:rPr>
          <w:sz w:val="36"/>
          <w:szCs w:val="32"/>
        </w:rPr>
        <w:t>sequence</w:t>
      </w:r>
      <w:proofErr w:type="gramEnd"/>
      <w:r w:rsidR="003F038D" w:rsidRPr="003F038D">
        <w:rPr>
          <w:sz w:val="36"/>
          <w:szCs w:val="32"/>
        </w:rPr>
        <w:t xml:space="preserve"> diagram</w:t>
      </w:r>
      <w:r w:rsidR="003F038D">
        <w:rPr>
          <w:sz w:val="36"/>
          <w:szCs w:val="32"/>
        </w:rPr>
        <w:t>:</w:t>
      </w:r>
    </w:p>
    <w:p w:rsidR="003F038D" w:rsidRDefault="003F038D" w:rsidP="003F038D">
      <w:pPr>
        <w:rPr>
          <w:sz w:val="36"/>
          <w:szCs w:val="32"/>
        </w:rPr>
      </w:pPr>
      <w:r>
        <w:rPr>
          <w:sz w:val="36"/>
          <w:szCs w:val="32"/>
        </w:rPr>
        <w:t>Subsystem 1: raw material storage</w:t>
      </w:r>
    </w:p>
    <w:p w:rsidR="003F038D" w:rsidRDefault="00172607" w:rsidP="003F038D">
      <w:pPr>
        <w:rPr>
          <w:sz w:val="36"/>
          <w:szCs w:val="32"/>
        </w:rPr>
      </w:pPr>
      <w:proofErr w:type="gramStart"/>
      <w:r>
        <w:rPr>
          <w:sz w:val="36"/>
          <w:szCs w:val="32"/>
        </w:rPr>
        <w:t>sequence</w:t>
      </w:r>
      <w:proofErr w:type="gramEnd"/>
      <w:r w:rsidR="00EE7E4D">
        <w:rPr>
          <w:sz w:val="36"/>
          <w:szCs w:val="32"/>
        </w:rPr>
        <w:t xml:space="preserve"> diagram for use case 1.1(get user demand)</w:t>
      </w:r>
    </w:p>
    <w:p w:rsidR="00834314" w:rsidRDefault="00834314" w:rsidP="003F038D">
      <w:pPr>
        <w:rPr>
          <w:sz w:val="36"/>
          <w:szCs w:val="32"/>
        </w:rPr>
      </w:pPr>
    </w:p>
    <w:p w:rsidR="00834314" w:rsidRDefault="00834314" w:rsidP="003F038D">
      <w:pPr>
        <w:rPr>
          <w:sz w:val="36"/>
          <w:szCs w:val="32"/>
        </w:rPr>
      </w:pPr>
    </w:p>
    <w:p w:rsidR="00EE7E4D" w:rsidRDefault="00172607" w:rsidP="003F038D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315075" cy="37623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 sequen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314" w:rsidRDefault="00834314" w:rsidP="003F038D">
      <w:pPr>
        <w:rPr>
          <w:sz w:val="36"/>
          <w:szCs w:val="32"/>
        </w:rPr>
      </w:pPr>
    </w:p>
    <w:p w:rsidR="00EE7E4D" w:rsidRDefault="00EE7E4D" w:rsidP="003F038D">
      <w:pPr>
        <w:rPr>
          <w:sz w:val="36"/>
          <w:szCs w:val="32"/>
        </w:rPr>
      </w:pPr>
    </w:p>
    <w:p w:rsidR="00834314" w:rsidRPr="00834314" w:rsidRDefault="00834314" w:rsidP="003F038D">
      <w:pPr>
        <w:rPr>
          <w:sz w:val="36"/>
          <w:szCs w:val="32"/>
          <w:u w:val="single"/>
        </w:rPr>
      </w:pPr>
    </w:p>
    <w:p w:rsidR="00EE7E4D" w:rsidRDefault="00EE7E4D" w:rsidP="003F038D">
      <w:pPr>
        <w:rPr>
          <w:sz w:val="36"/>
          <w:szCs w:val="32"/>
        </w:rPr>
      </w:pPr>
    </w:p>
    <w:p w:rsidR="00EE7E4D" w:rsidRDefault="00960473" w:rsidP="00EE7E4D">
      <w:pPr>
        <w:tabs>
          <w:tab w:val="left" w:pos="1088"/>
        </w:tabs>
        <w:rPr>
          <w:sz w:val="36"/>
          <w:szCs w:val="32"/>
        </w:rPr>
      </w:pPr>
      <w:r>
        <w:rPr>
          <w:sz w:val="36"/>
          <w:szCs w:val="32"/>
        </w:rPr>
        <w:t>Sequence</w:t>
      </w:r>
      <w:r w:rsidR="00EE7E4D">
        <w:rPr>
          <w:sz w:val="36"/>
          <w:szCs w:val="32"/>
        </w:rPr>
        <w:t xml:space="preserve"> diagram for use case 1.2 (match type)</w:t>
      </w:r>
    </w:p>
    <w:p w:rsidR="00172607" w:rsidRDefault="00172607" w:rsidP="00EE7E4D">
      <w:pPr>
        <w:tabs>
          <w:tab w:val="left" w:pos="1088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365823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 sequen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4D" w:rsidRDefault="00EE7E4D" w:rsidP="00EE7E4D">
      <w:pPr>
        <w:tabs>
          <w:tab w:val="left" w:pos="1088"/>
        </w:tabs>
        <w:rPr>
          <w:sz w:val="36"/>
          <w:szCs w:val="32"/>
        </w:rPr>
      </w:pPr>
    </w:p>
    <w:p w:rsidR="00EE7E4D" w:rsidRDefault="00EE7E4D" w:rsidP="00EE7E4D">
      <w:pPr>
        <w:tabs>
          <w:tab w:val="left" w:pos="1088"/>
        </w:tabs>
        <w:rPr>
          <w:sz w:val="36"/>
          <w:szCs w:val="32"/>
        </w:rPr>
      </w:pPr>
    </w:p>
    <w:p w:rsidR="00EE7E4D" w:rsidRDefault="00EE7E4D" w:rsidP="00EE7E4D">
      <w:pPr>
        <w:tabs>
          <w:tab w:val="left" w:pos="1088"/>
        </w:tabs>
        <w:rPr>
          <w:noProof/>
          <w:sz w:val="36"/>
          <w:szCs w:val="32"/>
          <w:lang w:eastAsia="en-US" w:bidi="bn-BD"/>
        </w:rPr>
      </w:pPr>
    </w:p>
    <w:p w:rsidR="00834314" w:rsidRDefault="00834314" w:rsidP="00EE7E4D">
      <w:pPr>
        <w:tabs>
          <w:tab w:val="left" w:pos="1088"/>
        </w:tabs>
        <w:rPr>
          <w:sz w:val="36"/>
          <w:szCs w:val="32"/>
        </w:rPr>
      </w:pPr>
    </w:p>
    <w:p w:rsidR="00EE7E4D" w:rsidRDefault="00EE7E4D" w:rsidP="00EE7E4D">
      <w:pPr>
        <w:rPr>
          <w:sz w:val="36"/>
          <w:szCs w:val="32"/>
        </w:rPr>
      </w:pPr>
    </w:p>
    <w:p w:rsidR="00EE7E4D" w:rsidRDefault="00EE7E4D" w:rsidP="00172607">
      <w:pPr>
        <w:ind w:right="-835"/>
        <w:rPr>
          <w:sz w:val="36"/>
          <w:szCs w:val="32"/>
        </w:rPr>
      </w:pPr>
    </w:p>
    <w:p w:rsidR="00EE7E4D" w:rsidRDefault="00EE7E4D" w:rsidP="00EE7E4D">
      <w:pPr>
        <w:ind w:right="-835" w:firstLine="709"/>
        <w:rPr>
          <w:sz w:val="36"/>
          <w:szCs w:val="32"/>
        </w:rPr>
      </w:pPr>
    </w:p>
    <w:p w:rsidR="00EE7E4D" w:rsidRDefault="00EE7E4D" w:rsidP="00EE7E4D">
      <w:pPr>
        <w:ind w:right="-835" w:firstLine="709"/>
        <w:rPr>
          <w:sz w:val="36"/>
          <w:szCs w:val="32"/>
        </w:rPr>
      </w:pPr>
    </w:p>
    <w:p w:rsidR="00EE7E4D" w:rsidRDefault="00EE7E4D" w:rsidP="00EE7E4D">
      <w:pPr>
        <w:ind w:right="-835" w:firstLine="709"/>
        <w:rPr>
          <w:noProof/>
          <w:sz w:val="36"/>
          <w:szCs w:val="32"/>
          <w:lang w:eastAsia="en-US" w:bidi="bn-BD"/>
        </w:rPr>
      </w:pPr>
    </w:p>
    <w:p w:rsidR="00EE7E4D" w:rsidRDefault="00960473" w:rsidP="00172607">
      <w:pPr>
        <w:ind w:right="-835"/>
        <w:rPr>
          <w:sz w:val="36"/>
          <w:szCs w:val="32"/>
        </w:rPr>
      </w:pPr>
      <w:r>
        <w:rPr>
          <w:sz w:val="36"/>
          <w:szCs w:val="32"/>
        </w:rPr>
        <w:lastRenderedPageBreak/>
        <w:t>Sequence</w:t>
      </w:r>
      <w:r w:rsidR="00EE7E4D">
        <w:rPr>
          <w:sz w:val="36"/>
          <w:szCs w:val="32"/>
        </w:rPr>
        <w:t xml:space="preserve"> diagra</w:t>
      </w:r>
      <w:r w:rsidR="00CB20BD">
        <w:rPr>
          <w:sz w:val="36"/>
          <w:szCs w:val="32"/>
        </w:rPr>
        <w:t>m for use case 1.3</w:t>
      </w:r>
      <w:r w:rsidR="00EE7E4D">
        <w:rPr>
          <w:sz w:val="36"/>
          <w:szCs w:val="32"/>
        </w:rPr>
        <w:t>(match quantity)</w:t>
      </w:r>
    </w:p>
    <w:p w:rsidR="00EE7E4D" w:rsidRDefault="00EE7E4D" w:rsidP="00EE7E4D">
      <w:pPr>
        <w:ind w:right="-835" w:firstLine="709"/>
        <w:rPr>
          <w:sz w:val="36"/>
          <w:szCs w:val="32"/>
        </w:rPr>
      </w:pPr>
    </w:p>
    <w:p w:rsidR="00CB20BD" w:rsidRDefault="00172607" w:rsidP="00EE7E4D">
      <w:pPr>
        <w:tabs>
          <w:tab w:val="left" w:pos="1005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451675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 sequen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BD" w:rsidRDefault="00CB20BD" w:rsidP="00172607">
      <w:pPr>
        <w:ind w:right="-835"/>
        <w:rPr>
          <w:sz w:val="36"/>
          <w:szCs w:val="32"/>
        </w:rPr>
      </w:pPr>
    </w:p>
    <w:p w:rsidR="00CB20BD" w:rsidRDefault="00CB20BD" w:rsidP="00CB20BD">
      <w:pPr>
        <w:ind w:right="-835" w:firstLine="709"/>
        <w:rPr>
          <w:sz w:val="36"/>
          <w:szCs w:val="32"/>
        </w:rPr>
      </w:pPr>
    </w:p>
    <w:p w:rsidR="00CB20BD" w:rsidRDefault="00CB20BD" w:rsidP="00CB20BD">
      <w:pPr>
        <w:ind w:right="-835" w:firstLine="709"/>
        <w:rPr>
          <w:sz w:val="36"/>
          <w:szCs w:val="32"/>
        </w:rPr>
      </w:pPr>
    </w:p>
    <w:p w:rsidR="00CB20BD" w:rsidRDefault="00CB20BD" w:rsidP="00CB20BD">
      <w:pPr>
        <w:ind w:right="-835" w:firstLine="709"/>
        <w:rPr>
          <w:sz w:val="36"/>
          <w:szCs w:val="32"/>
        </w:rPr>
      </w:pPr>
    </w:p>
    <w:p w:rsidR="00CB20BD" w:rsidRDefault="00CB20BD" w:rsidP="00CB20BD">
      <w:pPr>
        <w:tabs>
          <w:tab w:val="left" w:pos="1005"/>
        </w:tabs>
        <w:ind w:right="299"/>
        <w:rPr>
          <w:sz w:val="36"/>
          <w:szCs w:val="32"/>
        </w:rPr>
      </w:pPr>
    </w:p>
    <w:p w:rsidR="00CB20BD" w:rsidRDefault="00CB20BD" w:rsidP="00CB20BD">
      <w:pPr>
        <w:rPr>
          <w:sz w:val="36"/>
          <w:szCs w:val="32"/>
        </w:rPr>
      </w:pPr>
    </w:p>
    <w:p w:rsidR="00693AE7" w:rsidRDefault="00693AE7" w:rsidP="00172607">
      <w:pPr>
        <w:ind w:right="-835"/>
        <w:rPr>
          <w:sz w:val="36"/>
          <w:szCs w:val="32"/>
        </w:rPr>
      </w:pPr>
    </w:p>
    <w:p w:rsidR="00693AE7" w:rsidRDefault="00693AE7" w:rsidP="00CB20BD">
      <w:pPr>
        <w:ind w:right="-835" w:firstLine="709"/>
        <w:rPr>
          <w:sz w:val="36"/>
          <w:szCs w:val="32"/>
        </w:rPr>
      </w:pPr>
    </w:p>
    <w:p w:rsidR="00CB20BD" w:rsidRDefault="00960473" w:rsidP="00172607">
      <w:pPr>
        <w:ind w:right="-835"/>
        <w:rPr>
          <w:sz w:val="36"/>
          <w:szCs w:val="32"/>
        </w:rPr>
      </w:pPr>
      <w:r>
        <w:rPr>
          <w:sz w:val="36"/>
          <w:szCs w:val="32"/>
        </w:rPr>
        <w:t>Sequence</w:t>
      </w:r>
      <w:r w:rsidR="00CB20BD">
        <w:rPr>
          <w:sz w:val="36"/>
          <w:szCs w:val="32"/>
        </w:rPr>
        <w:t xml:space="preserve"> diagram for use case 1.4(confirm order)</w:t>
      </w:r>
    </w:p>
    <w:p w:rsidR="00172607" w:rsidRDefault="00172607" w:rsidP="00172607">
      <w:pPr>
        <w:ind w:right="-835"/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3503295"/>
            <wp:effectExtent l="0" t="0" r="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 sequen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BD" w:rsidRDefault="00CB20BD" w:rsidP="00CB20BD">
      <w:pPr>
        <w:ind w:right="-835" w:firstLine="709"/>
        <w:rPr>
          <w:sz w:val="36"/>
          <w:szCs w:val="32"/>
        </w:rPr>
      </w:pPr>
    </w:p>
    <w:p w:rsidR="00CB20BD" w:rsidRDefault="00CB20BD" w:rsidP="00CB20BD">
      <w:pPr>
        <w:ind w:right="-835" w:firstLine="709"/>
        <w:rPr>
          <w:sz w:val="36"/>
          <w:szCs w:val="32"/>
        </w:rPr>
      </w:pPr>
    </w:p>
    <w:p w:rsidR="00CB20BD" w:rsidRDefault="00CB20BD" w:rsidP="00CB20BD">
      <w:pPr>
        <w:ind w:firstLine="720"/>
        <w:rPr>
          <w:sz w:val="36"/>
          <w:szCs w:val="32"/>
        </w:rPr>
      </w:pPr>
    </w:p>
    <w:p w:rsidR="00CB20BD" w:rsidRDefault="00CB20BD" w:rsidP="00CB20BD">
      <w:pPr>
        <w:ind w:firstLine="720"/>
        <w:rPr>
          <w:sz w:val="36"/>
          <w:szCs w:val="32"/>
        </w:rPr>
      </w:pPr>
    </w:p>
    <w:p w:rsidR="00CB20BD" w:rsidRDefault="00CB20BD" w:rsidP="00CB20BD">
      <w:pPr>
        <w:ind w:firstLine="720"/>
        <w:rPr>
          <w:sz w:val="36"/>
          <w:szCs w:val="32"/>
        </w:rPr>
      </w:pPr>
    </w:p>
    <w:p w:rsidR="00CB20BD" w:rsidRDefault="00CB20BD" w:rsidP="00CB20BD">
      <w:pPr>
        <w:ind w:firstLine="720"/>
        <w:rPr>
          <w:sz w:val="36"/>
          <w:szCs w:val="32"/>
        </w:rPr>
      </w:pPr>
    </w:p>
    <w:p w:rsidR="00CB20BD" w:rsidRDefault="00CB20BD" w:rsidP="00172607">
      <w:pPr>
        <w:ind w:right="-835"/>
        <w:rPr>
          <w:sz w:val="36"/>
          <w:szCs w:val="32"/>
        </w:rPr>
      </w:pPr>
    </w:p>
    <w:p w:rsidR="00CB20BD" w:rsidRDefault="00CB20BD" w:rsidP="00CB20BD">
      <w:pPr>
        <w:ind w:right="-835" w:firstLine="709"/>
        <w:rPr>
          <w:sz w:val="36"/>
          <w:szCs w:val="32"/>
        </w:rPr>
      </w:pPr>
    </w:p>
    <w:p w:rsidR="00CB20BD" w:rsidRDefault="00CB20BD" w:rsidP="00CB20BD">
      <w:pPr>
        <w:ind w:right="-835" w:firstLine="709"/>
        <w:rPr>
          <w:sz w:val="36"/>
          <w:szCs w:val="32"/>
        </w:rPr>
      </w:pPr>
    </w:p>
    <w:p w:rsidR="005E4057" w:rsidRDefault="005E4057" w:rsidP="00172607">
      <w:pPr>
        <w:ind w:right="-835"/>
        <w:rPr>
          <w:sz w:val="36"/>
          <w:szCs w:val="32"/>
        </w:rPr>
      </w:pPr>
    </w:p>
    <w:p w:rsidR="005E4057" w:rsidRDefault="005E4057" w:rsidP="00CB20BD">
      <w:pPr>
        <w:ind w:right="-835" w:firstLine="709"/>
        <w:rPr>
          <w:sz w:val="36"/>
          <w:szCs w:val="32"/>
        </w:rPr>
      </w:pPr>
    </w:p>
    <w:p w:rsidR="00CB20BD" w:rsidRDefault="00960473" w:rsidP="00172607">
      <w:pPr>
        <w:ind w:right="-835"/>
        <w:rPr>
          <w:sz w:val="36"/>
          <w:szCs w:val="32"/>
        </w:rPr>
      </w:pPr>
      <w:r>
        <w:rPr>
          <w:sz w:val="36"/>
          <w:szCs w:val="32"/>
        </w:rPr>
        <w:t>Sequence</w:t>
      </w:r>
      <w:r w:rsidR="00CB20BD">
        <w:rPr>
          <w:sz w:val="36"/>
          <w:szCs w:val="32"/>
        </w:rPr>
        <w:t xml:space="preserve"> diagram for use case 1.5 (update storage balance)</w:t>
      </w:r>
    </w:p>
    <w:p w:rsidR="00CB20BD" w:rsidRDefault="00CB20BD" w:rsidP="00CB20BD">
      <w:pPr>
        <w:ind w:right="-835" w:firstLine="709"/>
        <w:rPr>
          <w:sz w:val="36"/>
          <w:szCs w:val="32"/>
        </w:rPr>
      </w:pPr>
    </w:p>
    <w:p w:rsidR="00CB20BD" w:rsidRDefault="00172607" w:rsidP="00172607">
      <w:pPr>
        <w:ind w:right="-835" w:firstLine="709"/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 wp14:anchorId="20A0B7F9" wp14:editId="50BE9BDB">
            <wp:extent cx="6353175" cy="48387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 sequen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BD" w:rsidRDefault="00CB20BD" w:rsidP="00CB20BD">
      <w:pPr>
        <w:ind w:firstLine="720"/>
        <w:rPr>
          <w:sz w:val="36"/>
          <w:szCs w:val="32"/>
        </w:rPr>
      </w:pPr>
    </w:p>
    <w:p w:rsidR="00CB20BD" w:rsidRPr="00CB20BD" w:rsidRDefault="00CB20BD" w:rsidP="00CB20BD">
      <w:pPr>
        <w:rPr>
          <w:sz w:val="36"/>
          <w:szCs w:val="32"/>
        </w:rPr>
      </w:pPr>
    </w:p>
    <w:p w:rsidR="00CB20BD" w:rsidRPr="00CB20BD" w:rsidRDefault="00CB20BD" w:rsidP="00CB20BD">
      <w:pPr>
        <w:rPr>
          <w:sz w:val="36"/>
          <w:szCs w:val="32"/>
        </w:rPr>
      </w:pPr>
    </w:p>
    <w:p w:rsidR="00CB20BD" w:rsidRPr="00CB20BD" w:rsidRDefault="00CB20BD" w:rsidP="00CB20BD">
      <w:pPr>
        <w:rPr>
          <w:sz w:val="36"/>
          <w:szCs w:val="32"/>
        </w:rPr>
      </w:pPr>
    </w:p>
    <w:p w:rsidR="00CB20BD" w:rsidRDefault="00CB20BD" w:rsidP="00CB20BD">
      <w:pPr>
        <w:rPr>
          <w:sz w:val="36"/>
          <w:szCs w:val="32"/>
        </w:rPr>
      </w:pPr>
    </w:p>
    <w:p w:rsidR="002978E3" w:rsidRDefault="00CB20BD" w:rsidP="00172607">
      <w:pPr>
        <w:tabs>
          <w:tab w:val="left" w:pos="1088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ab/>
      </w:r>
    </w:p>
    <w:p w:rsidR="00CB20BD" w:rsidRDefault="00960473" w:rsidP="00CB20BD">
      <w:pPr>
        <w:ind w:right="-835" w:firstLine="709"/>
        <w:rPr>
          <w:sz w:val="36"/>
          <w:szCs w:val="32"/>
        </w:rPr>
      </w:pPr>
      <w:r>
        <w:rPr>
          <w:sz w:val="36"/>
          <w:szCs w:val="32"/>
        </w:rPr>
        <w:t>Sequence</w:t>
      </w:r>
      <w:r w:rsidR="00CB20BD">
        <w:rPr>
          <w:sz w:val="36"/>
          <w:szCs w:val="32"/>
        </w:rPr>
        <w:t xml:space="preserve"> diagram for use case 1.6 (check storage balance)</w:t>
      </w:r>
    </w:p>
    <w:p w:rsidR="00CB20BD" w:rsidRDefault="00CB20BD" w:rsidP="00CB20BD">
      <w:pPr>
        <w:tabs>
          <w:tab w:val="left" w:pos="1088"/>
        </w:tabs>
        <w:rPr>
          <w:sz w:val="36"/>
          <w:szCs w:val="32"/>
        </w:rPr>
      </w:pPr>
    </w:p>
    <w:p w:rsidR="00081A58" w:rsidRDefault="00172607" w:rsidP="00CB20BD">
      <w:pPr>
        <w:tabs>
          <w:tab w:val="left" w:pos="1088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246126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6 sequen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58" w:rsidRPr="00081A58" w:rsidRDefault="00081A58" w:rsidP="00081A58">
      <w:pPr>
        <w:rPr>
          <w:sz w:val="36"/>
          <w:szCs w:val="32"/>
        </w:rPr>
      </w:pPr>
    </w:p>
    <w:p w:rsidR="00081A58" w:rsidRPr="00081A58" w:rsidRDefault="00081A58" w:rsidP="00081A58">
      <w:pPr>
        <w:rPr>
          <w:sz w:val="36"/>
          <w:szCs w:val="32"/>
        </w:rPr>
      </w:pPr>
    </w:p>
    <w:p w:rsidR="00081A58" w:rsidRPr="00081A58" w:rsidRDefault="00081A58" w:rsidP="00081A58">
      <w:pPr>
        <w:rPr>
          <w:sz w:val="36"/>
          <w:szCs w:val="32"/>
        </w:rPr>
      </w:pPr>
    </w:p>
    <w:p w:rsidR="00081A58" w:rsidRPr="00081A58" w:rsidRDefault="00081A58" w:rsidP="00081A58">
      <w:pPr>
        <w:rPr>
          <w:sz w:val="36"/>
          <w:szCs w:val="32"/>
        </w:rPr>
      </w:pPr>
    </w:p>
    <w:p w:rsidR="00081A58" w:rsidRDefault="00172607" w:rsidP="00081A58">
      <w:pPr>
        <w:rPr>
          <w:sz w:val="36"/>
          <w:szCs w:val="32"/>
        </w:rPr>
      </w:pPr>
      <w:r>
        <w:rPr>
          <w:sz w:val="36"/>
          <w:szCs w:val="32"/>
        </w:rPr>
        <w:t>State chart diagram for entity ‘FORM’</w:t>
      </w:r>
    </w:p>
    <w:p w:rsidR="00172607" w:rsidRDefault="00172607" w:rsidP="00081A58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186880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 (state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BD" w:rsidRDefault="00081A58" w:rsidP="00081A58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tab/>
      </w:r>
    </w:p>
    <w:p w:rsidR="00081A58" w:rsidRDefault="00172607" w:rsidP="00081A58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>State chart diagram for entity ‘INVENTORY’</w:t>
      </w:r>
    </w:p>
    <w:p w:rsidR="00172607" w:rsidRDefault="00172607" w:rsidP="00081A58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257746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ntory sta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58" w:rsidRDefault="00081A58" w:rsidP="00172607">
      <w:pPr>
        <w:ind w:right="-835"/>
        <w:rPr>
          <w:sz w:val="36"/>
          <w:szCs w:val="32"/>
        </w:rPr>
      </w:pPr>
    </w:p>
    <w:p w:rsidR="00081A58" w:rsidRDefault="00081A58" w:rsidP="00081A58">
      <w:pPr>
        <w:ind w:right="-835" w:firstLine="709"/>
        <w:rPr>
          <w:sz w:val="36"/>
          <w:szCs w:val="32"/>
        </w:rPr>
      </w:pPr>
    </w:p>
    <w:p w:rsidR="00081A58" w:rsidRDefault="00081A58" w:rsidP="00081A58">
      <w:pPr>
        <w:ind w:right="-835" w:firstLine="709"/>
        <w:rPr>
          <w:sz w:val="36"/>
          <w:szCs w:val="32"/>
        </w:rPr>
      </w:pPr>
    </w:p>
    <w:p w:rsidR="00081A58" w:rsidRDefault="00172607" w:rsidP="00081A58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t>State chart diagram for entity ‘PRODUCT’</w:t>
      </w:r>
    </w:p>
    <w:p w:rsidR="00172607" w:rsidRDefault="00172607" w:rsidP="00081A58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257746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 sa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BD" w:rsidRDefault="008950BD" w:rsidP="00081A58">
      <w:pPr>
        <w:tabs>
          <w:tab w:val="left" w:pos="1072"/>
        </w:tabs>
        <w:rPr>
          <w:sz w:val="36"/>
          <w:szCs w:val="32"/>
        </w:rPr>
      </w:pPr>
    </w:p>
    <w:p w:rsidR="008A5007" w:rsidRDefault="008A5007" w:rsidP="00081A58">
      <w:pPr>
        <w:tabs>
          <w:tab w:val="left" w:pos="1072"/>
        </w:tabs>
        <w:rPr>
          <w:sz w:val="36"/>
          <w:szCs w:val="32"/>
        </w:rPr>
      </w:pP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t>Activity diagram for RAW MATERIAL STORAGE SUBSYSTEM:</w:t>
      </w: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362140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S activit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</w:p>
    <w:p w:rsidR="00A66265" w:rsidRDefault="00A66265" w:rsidP="00081A58">
      <w:pPr>
        <w:tabs>
          <w:tab w:val="left" w:pos="1072"/>
        </w:tabs>
        <w:rPr>
          <w:sz w:val="36"/>
          <w:szCs w:val="32"/>
        </w:rPr>
      </w:pPr>
    </w:p>
    <w:p w:rsidR="008A5007" w:rsidRDefault="008A5007" w:rsidP="00081A58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t>Subsystem 2: Raw material forwarding</w:t>
      </w:r>
    </w:p>
    <w:p w:rsidR="008A5007" w:rsidRDefault="008A5007" w:rsidP="00081A58">
      <w:pPr>
        <w:tabs>
          <w:tab w:val="left" w:pos="1072"/>
        </w:tabs>
        <w:rPr>
          <w:sz w:val="36"/>
          <w:szCs w:val="32"/>
        </w:rPr>
      </w:pPr>
    </w:p>
    <w:p w:rsidR="0071183E" w:rsidRDefault="0071183E" w:rsidP="00081A58">
      <w:pPr>
        <w:tabs>
          <w:tab w:val="left" w:pos="1072"/>
        </w:tabs>
        <w:rPr>
          <w:sz w:val="36"/>
          <w:szCs w:val="32"/>
        </w:rPr>
      </w:pPr>
    </w:p>
    <w:p w:rsidR="008A5007" w:rsidRDefault="00960473" w:rsidP="00081A58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t>Sequence</w:t>
      </w:r>
      <w:r w:rsidR="008A5007">
        <w:rPr>
          <w:sz w:val="36"/>
          <w:szCs w:val="32"/>
        </w:rPr>
        <w:t xml:space="preserve"> diagram for use case 2.1 ‘view confirmation’</w:t>
      </w:r>
    </w:p>
    <w:p w:rsidR="0071183E" w:rsidRDefault="00E1206C" w:rsidP="00081A58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251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 sequenc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07" w:rsidRDefault="008A5007" w:rsidP="008A5007">
      <w:pPr>
        <w:tabs>
          <w:tab w:val="left" w:pos="1072"/>
        </w:tabs>
        <w:rPr>
          <w:sz w:val="36"/>
          <w:szCs w:val="32"/>
        </w:rPr>
      </w:pPr>
    </w:p>
    <w:p w:rsidR="008A5007" w:rsidRDefault="00E1206C" w:rsidP="008A5007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t xml:space="preserve"> </w:t>
      </w:r>
      <w:r w:rsidR="00960473">
        <w:rPr>
          <w:sz w:val="36"/>
          <w:szCs w:val="32"/>
        </w:rPr>
        <w:t>Sequence</w:t>
      </w:r>
      <w:r w:rsidR="00F81011">
        <w:rPr>
          <w:sz w:val="36"/>
          <w:szCs w:val="32"/>
        </w:rPr>
        <w:t xml:space="preserve"> diagram for use case 2.2 ‘check</w:t>
      </w:r>
      <w:r w:rsidR="008A5007">
        <w:rPr>
          <w:sz w:val="36"/>
          <w:szCs w:val="32"/>
        </w:rPr>
        <w:t xml:space="preserve"> forwarding status’:</w:t>
      </w:r>
    </w:p>
    <w:p w:rsidR="00E1206C" w:rsidRDefault="00E1206C" w:rsidP="008A5007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2653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 sequenc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07" w:rsidRDefault="008A5007" w:rsidP="008A5007">
      <w:pPr>
        <w:tabs>
          <w:tab w:val="left" w:pos="1072"/>
        </w:tabs>
        <w:rPr>
          <w:sz w:val="36"/>
          <w:szCs w:val="32"/>
        </w:rPr>
      </w:pPr>
    </w:p>
    <w:p w:rsidR="008A5007" w:rsidRDefault="008A5007" w:rsidP="00081A58">
      <w:pPr>
        <w:tabs>
          <w:tab w:val="left" w:pos="1072"/>
        </w:tabs>
        <w:rPr>
          <w:sz w:val="36"/>
          <w:szCs w:val="32"/>
        </w:rPr>
      </w:pPr>
    </w:p>
    <w:p w:rsidR="008A5007" w:rsidRDefault="00960473" w:rsidP="008A5007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t>Sequence</w:t>
      </w:r>
      <w:r w:rsidR="008A5007">
        <w:rPr>
          <w:sz w:val="36"/>
          <w:szCs w:val="32"/>
        </w:rPr>
        <w:t xml:space="preserve"> diagram for use case 2.3 ‘set floor</w:t>
      </w:r>
      <w:r w:rsidR="00A90275">
        <w:rPr>
          <w:sz w:val="36"/>
          <w:szCs w:val="32"/>
        </w:rPr>
        <w:t xml:space="preserve"> </w:t>
      </w:r>
      <w:r w:rsidR="008A5007">
        <w:rPr>
          <w:sz w:val="36"/>
          <w:szCs w:val="32"/>
        </w:rPr>
        <w:t>wise target’:</w:t>
      </w:r>
    </w:p>
    <w:p w:rsidR="008A5007" w:rsidRDefault="00D35588" w:rsidP="008A5007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25792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 sequenc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007" w:rsidRDefault="004059DF" w:rsidP="008A5007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t xml:space="preserve">Activity diagram for “RAW </w:t>
      </w:r>
      <w:r w:rsidR="00960473">
        <w:rPr>
          <w:sz w:val="36"/>
          <w:szCs w:val="32"/>
        </w:rPr>
        <w:t>MATERIAL FORWARDING</w:t>
      </w:r>
      <w:r>
        <w:rPr>
          <w:sz w:val="36"/>
          <w:szCs w:val="32"/>
        </w:rPr>
        <w:t>” subsystem</w:t>
      </w:r>
      <w:r>
        <w:rPr>
          <w:sz w:val="36"/>
          <w:szCs w:val="32"/>
        </w:rPr>
        <w:br/>
      </w:r>
    </w:p>
    <w:p w:rsidR="008A5007" w:rsidRDefault="008A5007" w:rsidP="008A5007">
      <w:pPr>
        <w:tabs>
          <w:tab w:val="left" w:pos="1072"/>
        </w:tabs>
        <w:rPr>
          <w:sz w:val="36"/>
          <w:szCs w:val="32"/>
        </w:rPr>
      </w:pPr>
    </w:p>
    <w:p w:rsidR="008A5007" w:rsidRDefault="008A5007" w:rsidP="00081A58">
      <w:pPr>
        <w:tabs>
          <w:tab w:val="left" w:pos="1072"/>
        </w:tabs>
        <w:rPr>
          <w:sz w:val="36"/>
          <w:szCs w:val="32"/>
        </w:rPr>
      </w:pPr>
    </w:p>
    <w:p w:rsidR="008A5007" w:rsidRDefault="008A5007" w:rsidP="00081A58">
      <w:pPr>
        <w:tabs>
          <w:tab w:val="left" w:pos="1072"/>
        </w:tabs>
        <w:rPr>
          <w:sz w:val="36"/>
          <w:szCs w:val="32"/>
        </w:rPr>
      </w:pPr>
    </w:p>
    <w:p w:rsidR="008950BD" w:rsidRDefault="008950BD" w:rsidP="00081A58">
      <w:pPr>
        <w:tabs>
          <w:tab w:val="left" w:pos="1072"/>
        </w:tabs>
        <w:rPr>
          <w:sz w:val="36"/>
          <w:szCs w:val="32"/>
        </w:rPr>
      </w:pPr>
    </w:p>
    <w:p w:rsidR="004059DF" w:rsidRDefault="004059DF" w:rsidP="008950BD">
      <w:pPr>
        <w:rPr>
          <w:sz w:val="36"/>
          <w:szCs w:val="32"/>
        </w:rPr>
      </w:pPr>
    </w:p>
    <w:p w:rsidR="004059DF" w:rsidRDefault="004059DF" w:rsidP="008950BD">
      <w:pPr>
        <w:rPr>
          <w:sz w:val="36"/>
          <w:szCs w:val="32"/>
        </w:rPr>
      </w:pPr>
    </w:p>
    <w:p w:rsidR="004059DF" w:rsidRDefault="004059DF" w:rsidP="008950BD">
      <w:pPr>
        <w:rPr>
          <w:sz w:val="36"/>
          <w:szCs w:val="32"/>
        </w:rPr>
      </w:pPr>
    </w:p>
    <w:p w:rsidR="004059DF" w:rsidRDefault="004059DF" w:rsidP="008950BD">
      <w:pPr>
        <w:rPr>
          <w:sz w:val="36"/>
          <w:szCs w:val="32"/>
        </w:rPr>
      </w:pPr>
    </w:p>
    <w:p w:rsidR="008950BD" w:rsidRDefault="008950BD" w:rsidP="008950BD">
      <w:pPr>
        <w:rPr>
          <w:sz w:val="36"/>
          <w:szCs w:val="32"/>
        </w:rPr>
      </w:pPr>
      <w:r>
        <w:rPr>
          <w:sz w:val="36"/>
          <w:szCs w:val="32"/>
        </w:rPr>
        <w:lastRenderedPageBreak/>
        <w:t>Subsystem 3: Production Stage Tracking</w:t>
      </w:r>
    </w:p>
    <w:p w:rsidR="008950BD" w:rsidRDefault="00960473" w:rsidP="008950BD">
      <w:pPr>
        <w:rPr>
          <w:sz w:val="36"/>
          <w:szCs w:val="32"/>
        </w:rPr>
      </w:pPr>
      <w:r>
        <w:rPr>
          <w:sz w:val="36"/>
          <w:szCs w:val="32"/>
        </w:rPr>
        <w:t>Sequence</w:t>
      </w:r>
      <w:r w:rsidR="008950BD">
        <w:rPr>
          <w:sz w:val="36"/>
          <w:szCs w:val="32"/>
        </w:rPr>
        <w:t xml:space="preserve"> diagram for use case 3.1(View Cutting Status)</w:t>
      </w:r>
    </w:p>
    <w:p w:rsidR="00A85669" w:rsidRDefault="00A85669" w:rsidP="008950BD">
      <w:pPr>
        <w:rPr>
          <w:sz w:val="36"/>
          <w:szCs w:val="32"/>
        </w:rPr>
      </w:pPr>
    </w:p>
    <w:p w:rsidR="008950BD" w:rsidRDefault="008950BD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66265" w:rsidP="00081A58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3747135"/>
            <wp:effectExtent l="0" t="0" r="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Cutting Status(sequence).b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960473" w:rsidP="00A85669">
      <w:pPr>
        <w:rPr>
          <w:sz w:val="36"/>
          <w:szCs w:val="32"/>
        </w:rPr>
      </w:pPr>
      <w:r>
        <w:rPr>
          <w:sz w:val="36"/>
          <w:szCs w:val="32"/>
        </w:rPr>
        <w:t>Sequence</w:t>
      </w:r>
      <w:r w:rsidR="00A85669">
        <w:rPr>
          <w:sz w:val="36"/>
          <w:szCs w:val="32"/>
        </w:rPr>
        <w:t xml:space="preserve"> diagram for use case 3.2(View Sewing Status)</w:t>
      </w:r>
    </w:p>
    <w:p w:rsidR="00A85669" w:rsidRDefault="00A85669" w:rsidP="00A85669">
      <w:pPr>
        <w:rPr>
          <w:sz w:val="36"/>
          <w:szCs w:val="32"/>
        </w:rPr>
      </w:pPr>
    </w:p>
    <w:p w:rsidR="00A85669" w:rsidRDefault="00A66265" w:rsidP="00A85669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lastRenderedPageBreak/>
        <w:drawing>
          <wp:inline distT="0" distB="0" distL="0" distR="0">
            <wp:extent cx="6425565" cy="372237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Sewing Status(sequence).b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960473" w:rsidP="00A85669">
      <w:pPr>
        <w:rPr>
          <w:sz w:val="36"/>
          <w:szCs w:val="32"/>
        </w:rPr>
      </w:pPr>
      <w:r>
        <w:rPr>
          <w:sz w:val="36"/>
          <w:szCs w:val="32"/>
        </w:rPr>
        <w:t>Sequence</w:t>
      </w:r>
      <w:r w:rsidR="00A85669">
        <w:rPr>
          <w:sz w:val="36"/>
          <w:szCs w:val="32"/>
        </w:rPr>
        <w:t xml:space="preserve"> diagram for use case 3.3(view packing status)</w:t>
      </w:r>
    </w:p>
    <w:p w:rsidR="00A85669" w:rsidRDefault="00A66265" w:rsidP="00A85669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lastRenderedPageBreak/>
        <w:drawing>
          <wp:inline distT="0" distB="0" distL="0" distR="0">
            <wp:extent cx="6425565" cy="372237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Packing Status(sequence) (1).b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B033B2" w:rsidRDefault="00B033B2" w:rsidP="00081A58">
      <w:pPr>
        <w:tabs>
          <w:tab w:val="left" w:pos="1072"/>
        </w:tabs>
        <w:rPr>
          <w:sz w:val="36"/>
          <w:szCs w:val="32"/>
        </w:rPr>
      </w:pPr>
    </w:p>
    <w:p w:rsidR="00A85669" w:rsidRDefault="00A85669" w:rsidP="00081A58">
      <w:pPr>
        <w:tabs>
          <w:tab w:val="left" w:pos="1072"/>
        </w:tabs>
        <w:rPr>
          <w:sz w:val="36"/>
          <w:szCs w:val="32"/>
        </w:rPr>
      </w:pPr>
    </w:p>
    <w:p w:rsidR="00960473" w:rsidRDefault="00960473" w:rsidP="00A85669">
      <w:pPr>
        <w:rPr>
          <w:sz w:val="36"/>
          <w:szCs w:val="32"/>
        </w:rPr>
      </w:pPr>
    </w:p>
    <w:p w:rsidR="00A85669" w:rsidRDefault="00960473" w:rsidP="00A85669">
      <w:pPr>
        <w:rPr>
          <w:sz w:val="36"/>
          <w:szCs w:val="32"/>
        </w:rPr>
      </w:pPr>
      <w:r>
        <w:rPr>
          <w:sz w:val="36"/>
          <w:szCs w:val="32"/>
        </w:rPr>
        <w:lastRenderedPageBreak/>
        <w:t>Sequence</w:t>
      </w:r>
      <w:r w:rsidR="00A85669">
        <w:rPr>
          <w:sz w:val="36"/>
          <w:szCs w:val="32"/>
        </w:rPr>
        <w:t xml:space="preserve"> diagram for use case 3.4(view defection status)</w:t>
      </w:r>
    </w:p>
    <w:p w:rsidR="00A85669" w:rsidRDefault="00A85669" w:rsidP="00A85669">
      <w:pPr>
        <w:rPr>
          <w:sz w:val="36"/>
          <w:szCs w:val="32"/>
        </w:rPr>
      </w:pPr>
    </w:p>
    <w:p w:rsidR="00A85669" w:rsidRDefault="00A66265" w:rsidP="00A85669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362394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Defection Status(sequence).b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69" w:rsidRDefault="00A85669" w:rsidP="00A85669">
      <w:pPr>
        <w:rPr>
          <w:sz w:val="36"/>
          <w:szCs w:val="32"/>
        </w:rPr>
      </w:pPr>
    </w:p>
    <w:p w:rsidR="00A85669" w:rsidRDefault="00A85669" w:rsidP="00A85669">
      <w:pPr>
        <w:rPr>
          <w:sz w:val="36"/>
          <w:szCs w:val="32"/>
        </w:rPr>
      </w:pPr>
    </w:p>
    <w:p w:rsidR="00A85669" w:rsidRDefault="00A85669" w:rsidP="00A85669">
      <w:pPr>
        <w:rPr>
          <w:sz w:val="36"/>
          <w:szCs w:val="32"/>
        </w:rPr>
      </w:pPr>
    </w:p>
    <w:p w:rsidR="00A85669" w:rsidRDefault="00A85669" w:rsidP="00A85669">
      <w:pPr>
        <w:rPr>
          <w:sz w:val="36"/>
          <w:szCs w:val="32"/>
        </w:rPr>
      </w:pPr>
    </w:p>
    <w:p w:rsidR="00A85669" w:rsidRDefault="00A85669" w:rsidP="00A85669">
      <w:pPr>
        <w:rPr>
          <w:sz w:val="36"/>
          <w:szCs w:val="32"/>
        </w:rPr>
      </w:pPr>
    </w:p>
    <w:p w:rsidR="00A85669" w:rsidRDefault="00A85669" w:rsidP="00A85669">
      <w:pPr>
        <w:rPr>
          <w:sz w:val="36"/>
          <w:szCs w:val="32"/>
        </w:rPr>
      </w:pPr>
    </w:p>
    <w:p w:rsidR="00A85669" w:rsidRDefault="00A85669" w:rsidP="00A85669">
      <w:pPr>
        <w:rPr>
          <w:sz w:val="36"/>
          <w:szCs w:val="32"/>
        </w:rPr>
      </w:pPr>
    </w:p>
    <w:p w:rsidR="00A85669" w:rsidRDefault="00A85669" w:rsidP="00A85669">
      <w:pPr>
        <w:rPr>
          <w:sz w:val="36"/>
          <w:szCs w:val="32"/>
        </w:rPr>
      </w:pPr>
    </w:p>
    <w:p w:rsidR="00A66265" w:rsidRDefault="00A66265" w:rsidP="00A85669">
      <w:pPr>
        <w:rPr>
          <w:sz w:val="36"/>
          <w:szCs w:val="32"/>
        </w:rPr>
      </w:pPr>
    </w:p>
    <w:p w:rsidR="00A66265" w:rsidRDefault="00A66265" w:rsidP="00A85669">
      <w:pPr>
        <w:rPr>
          <w:sz w:val="36"/>
          <w:szCs w:val="32"/>
        </w:rPr>
      </w:pPr>
    </w:p>
    <w:p w:rsidR="00A85669" w:rsidRDefault="00960473" w:rsidP="00A85669">
      <w:pPr>
        <w:rPr>
          <w:sz w:val="36"/>
          <w:szCs w:val="32"/>
        </w:rPr>
      </w:pPr>
      <w:r>
        <w:rPr>
          <w:sz w:val="36"/>
          <w:szCs w:val="32"/>
        </w:rPr>
        <w:lastRenderedPageBreak/>
        <w:t>Sequence</w:t>
      </w:r>
      <w:r w:rsidR="00A85669">
        <w:rPr>
          <w:sz w:val="36"/>
          <w:szCs w:val="32"/>
        </w:rPr>
        <w:t xml:space="preserve"> diagram for use case 3</w:t>
      </w:r>
      <w:r w:rsidR="00680582">
        <w:rPr>
          <w:sz w:val="36"/>
          <w:szCs w:val="32"/>
        </w:rPr>
        <w:t>.5</w:t>
      </w:r>
      <w:r w:rsidR="00A85669">
        <w:rPr>
          <w:sz w:val="36"/>
          <w:szCs w:val="32"/>
        </w:rPr>
        <w:t>(</w:t>
      </w:r>
      <w:r w:rsidR="00680582">
        <w:rPr>
          <w:sz w:val="36"/>
          <w:szCs w:val="32"/>
        </w:rPr>
        <w:t>update production</w:t>
      </w:r>
      <w:r w:rsidR="00A85669">
        <w:rPr>
          <w:sz w:val="36"/>
          <w:szCs w:val="32"/>
        </w:rPr>
        <w:t xml:space="preserve"> status)</w:t>
      </w:r>
    </w:p>
    <w:p w:rsidR="00680582" w:rsidRDefault="00680582" w:rsidP="00A85669">
      <w:pPr>
        <w:rPr>
          <w:sz w:val="36"/>
          <w:szCs w:val="32"/>
        </w:rPr>
      </w:pPr>
    </w:p>
    <w:p w:rsidR="00680582" w:rsidRDefault="00A66265" w:rsidP="00A85669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362458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Production Statu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82" w:rsidRDefault="00680582" w:rsidP="00A85669">
      <w:pPr>
        <w:rPr>
          <w:sz w:val="36"/>
          <w:szCs w:val="32"/>
        </w:rPr>
      </w:pPr>
    </w:p>
    <w:p w:rsidR="00680582" w:rsidRDefault="00680582" w:rsidP="00A85669">
      <w:pPr>
        <w:rPr>
          <w:sz w:val="36"/>
          <w:szCs w:val="32"/>
        </w:rPr>
      </w:pPr>
    </w:p>
    <w:p w:rsidR="00680582" w:rsidRDefault="00680582" w:rsidP="00A85669">
      <w:pPr>
        <w:rPr>
          <w:sz w:val="36"/>
          <w:szCs w:val="32"/>
        </w:rPr>
      </w:pPr>
    </w:p>
    <w:p w:rsidR="00680582" w:rsidRDefault="00680582" w:rsidP="00A85669">
      <w:pPr>
        <w:rPr>
          <w:sz w:val="36"/>
          <w:szCs w:val="32"/>
        </w:rPr>
      </w:pPr>
    </w:p>
    <w:p w:rsidR="00680582" w:rsidRDefault="00680582" w:rsidP="00A85669">
      <w:pPr>
        <w:rPr>
          <w:sz w:val="36"/>
          <w:szCs w:val="32"/>
        </w:rPr>
      </w:pPr>
    </w:p>
    <w:p w:rsidR="00680582" w:rsidRDefault="00680582" w:rsidP="00A85669">
      <w:pPr>
        <w:rPr>
          <w:sz w:val="36"/>
          <w:szCs w:val="32"/>
        </w:rPr>
      </w:pPr>
    </w:p>
    <w:p w:rsidR="00680582" w:rsidRDefault="00680582" w:rsidP="00A85669">
      <w:pPr>
        <w:rPr>
          <w:sz w:val="36"/>
          <w:szCs w:val="32"/>
        </w:rPr>
      </w:pPr>
    </w:p>
    <w:p w:rsidR="00680582" w:rsidRDefault="00680582" w:rsidP="00A85669">
      <w:pPr>
        <w:rPr>
          <w:sz w:val="36"/>
          <w:szCs w:val="32"/>
        </w:rPr>
      </w:pPr>
    </w:p>
    <w:p w:rsidR="00B033B2" w:rsidRDefault="00B033B2" w:rsidP="00A85669">
      <w:pPr>
        <w:rPr>
          <w:sz w:val="36"/>
          <w:szCs w:val="32"/>
        </w:rPr>
      </w:pPr>
    </w:p>
    <w:p w:rsidR="00B033B2" w:rsidRDefault="00B033B2" w:rsidP="00A85669">
      <w:pPr>
        <w:rPr>
          <w:sz w:val="36"/>
          <w:szCs w:val="32"/>
        </w:rPr>
      </w:pPr>
    </w:p>
    <w:p w:rsidR="00680582" w:rsidRDefault="00960473" w:rsidP="00A85669">
      <w:pPr>
        <w:rPr>
          <w:sz w:val="36"/>
          <w:szCs w:val="32"/>
        </w:rPr>
      </w:pPr>
      <w:r>
        <w:rPr>
          <w:sz w:val="36"/>
          <w:szCs w:val="32"/>
        </w:rPr>
        <w:lastRenderedPageBreak/>
        <w:t xml:space="preserve">State chart </w:t>
      </w:r>
      <w:r w:rsidR="003C129C">
        <w:rPr>
          <w:sz w:val="36"/>
          <w:szCs w:val="32"/>
        </w:rPr>
        <w:t>diagram for entity “production inventory</w:t>
      </w:r>
      <w:r w:rsidR="00680582">
        <w:rPr>
          <w:sz w:val="36"/>
          <w:szCs w:val="32"/>
        </w:rPr>
        <w:t>”</w:t>
      </w:r>
    </w:p>
    <w:p w:rsidR="00680582" w:rsidRDefault="00680582" w:rsidP="00A85669">
      <w:pPr>
        <w:rPr>
          <w:sz w:val="36"/>
          <w:szCs w:val="32"/>
        </w:rPr>
      </w:pPr>
    </w:p>
    <w:p w:rsidR="00680582" w:rsidRDefault="003C129C" w:rsidP="00A85669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5400675" cy="270510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ion inventory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82" w:rsidRDefault="00680582" w:rsidP="00A85669">
      <w:pPr>
        <w:rPr>
          <w:sz w:val="36"/>
          <w:szCs w:val="32"/>
        </w:rPr>
      </w:pPr>
    </w:p>
    <w:p w:rsidR="003C129C" w:rsidRDefault="003C129C" w:rsidP="00A85669">
      <w:pPr>
        <w:rPr>
          <w:sz w:val="36"/>
          <w:szCs w:val="32"/>
        </w:rPr>
      </w:pPr>
    </w:p>
    <w:p w:rsidR="003C129C" w:rsidRDefault="003C129C" w:rsidP="00A85669">
      <w:pPr>
        <w:rPr>
          <w:sz w:val="36"/>
          <w:szCs w:val="32"/>
        </w:rPr>
      </w:pPr>
    </w:p>
    <w:p w:rsidR="003C129C" w:rsidRDefault="003C129C" w:rsidP="00A85669">
      <w:pPr>
        <w:rPr>
          <w:sz w:val="36"/>
          <w:szCs w:val="32"/>
        </w:rPr>
      </w:pPr>
      <w:r>
        <w:rPr>
          <w:sz w:val="36"/>
          <w:szCs w:val="32"/>
        </w:rPr>
        <w:t>State chart diagram for entity “defection report center”</w:t>
      </w:r>
    </w:p>
    <w:p w:rsidR="003C129C" w:rsidRDefault="00D35588" w:rsidP="00A85669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5400675" cy="2705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29C" w:rsidRDefault="003C129C" w:rsidP="00A85669">
      <w:pPr>
        <w:rPr>
          <w:sz w:val="36"/>
          <w:szCs w:val="32"/>
        </w:rPr>
      </w:pPr>
    </w:p>
    <w:p w:rsidR="00D3414B" w:rsidRDefault="00D3414B" w:rsidP="00A85669">
      <w:pPr>
        <w:rPr>
          <w:sz w:val="36"/>
          <w:szCs w:val="32"/>
        </w:rPr>
      </w:pPr>
    </w:p>
    <w:p w:rsidR="003C129C" w:rsidRDefault="003C129C" w:rsidP="00A85669">
      <w:pPr>
        <w:rPr>
          <w:sz w:val="36"/>
          <w:szCs w:val="32"/>
        </w:rPr>
      </w:pPr>
      <w:r>
        <w:rPr>
          <w:sz w:val="36"/>
          <w:szCs w:val="32"/>
        </w:rPr>
        <w:t>Activity diagram for “PRODUCTION STAGE TRACKING SUBSYSTEM”</w:t>
      </w:r>
    </w:p>
    <w:p w:rsidR="003C129C" w:rsidRDefault="003C129C" w:rsidP="00A85669">
      <w:pPr>
        <w:rPr>
          <w:sz w:val="36"/>
          <w:szCs w:val="32"/>
        </w:rPr>
      </w:pPr>
    </w:p>
    <w:p w:rsidR="003C129C" w:rsidRDefault="001D1C3E" w:rsidP="00A85669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3881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ion stage tracking activity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9C" w:rsidRDefault="003C129C" w:rsidP="00A85669">
      <w:pPr>
        <w:rPr>
          <w:sz w:val="36"/>
          <w:szCs w:val="32"/>
        </w:rPr>
      </w:pPr>
    </w:p>
    <w:p w:rsidR="003C129C" w:rsidRDefault="003C129C" w:rsidP="00A85669">
      <w:pPr>
        <w:rPr>
          <w:sz w:val="36"/>
          <w:szCs w:val="32"/>
        </w:rPr>
      </w:pPr>
    </w:p>
    <w:p w:rsidR="003C129C" w:rsidRDefault="003C129C" w:rsidP="00A85669">
      <w:pPr>
        <w:rPr>
          <w:sz w:val="36"/>
          <w:szCs w:val="32"/>
        </w:rPr>
      </w:pPr>
    </w:p>
    <w:p w:rsidR="003C129C" w:rsidRDefault="003C129C" w:rsidP="00A85669">
      <w:pPr>
        <w:rPr>
          <w:sz w:val="36"/>
          <w:szCs w:val="32"/>
        </w:rPr>
      </w:pPr>
    </w:p>
    <w:p w:rsidR="003C129C" w:rsidRDefault="003C129C" w:rsidP="00A85669">
      <w:pPr>
        <w:rPr>
          <w:sz w:val="36"/>
          <w:szCs w:val="32"/>
        </w:rPr>
      </w:pPr>
    </w:p>
    <w:p w:rsidR="003C129C" w:rsidRDefault="003C129C" w:rsidP="00A85669">
      <w:pPr>
        <w:rPr>
          <w:sz w:val="36"/>
          <w:szCs w:val="32"/>
        </w:rPr>
      </w:pPr>
    </w:p>
    <w:p w:rsidR="003C129C" w:rsidRDefault="003C129C" w:rsidP="00A85669">
      <w:pPr>
        <w:rPr>
          <w:sz w:val="36"/>
          <w:szCs w:val="32"/>
        </w:rPr>
      </w:pPr>
    </w:p>
    <w:p w:rsidR="003C129C" w:rsidRDefault="003C129C" w:rsidP="00A85669">
      <w:pPr>
        <w:rPr>
          <w:sz w:val="36"/>
          <w:szCs w:val="32"/>
        </w:rPr>
      </w:pPr>
    </w:p>
    <w:p w:rsidR="00960473" w:rsidRDefault="00960473" w:rsidP="00960473">
      <w:pPr>
        <w:rPr>
          <w:sz w:val="36"/>
          <w:szCs w:val="32"/>
        </w:rPr>
      </w:pPr>
      <w:r>
        <w:rPr>
          <w:sz w:val="36"/>
          <w:szCs w:val="32"/>
        </w:rPr>
        <w:lastRenderedPageBreak/>
        <w:t>Subsystem 4</w:t>
      </w:r>
      <w:r>
        <w:rPr>
          <w:sz w:val="36"/>
          <w:szCs w:val="32"/>
        </w:rPr>
        <w:t xml:space="preserve">: </w:t>
      </w:r>
      <w:r>
        <w:rPr>
          <w:sz w:val="36"/>
          <w:szCs w:val="32"/>
        </w:rPr>
        <w:t>Delivery of products</w:t>
      </w:r>
    </w:p>
    <w:p w:rsidR="00680582" w:rsidRDefault="00D3414B" w:rsidP="00A85669">
      <w:pPr>
        <w:rPr>
          <w:sz w:val="36"/>
          <w:szCs w:val="32"/>
        </w:rPr>
      </w:pPr>
      <w:r>
        <w:rPr>
          <w:sz w:val="36"/>
          <w:szCs w:val="32"/>
        </w:rPr>
        <w:t>Sequence</w:t>
      </w:r>
      <w:r w:rsidR="00834990">
        <w:rPr>
          <w:sz w:val="36"/>
          <w:szCs w:val="32"/>
        </w:rPr>
        <w:t xml:space="preserve"> diagram for use case 4.1(contact client)</w:t>
      </w:r>
    </w:p>
    <w:p w:rsidR="00834990" w:rsidRDefault="00834990" w:rsidP="00A85669">
      <w:pPr>
        <w:rPr>
          <w:sz w:val="36"/>
          <w:szCs w:val="32"/>
        </w:rPr>
      </w:pPr>
    </w:p>
    <w:p w:rsidR="00680582" w:rsidRDefault="00680582" w:rsidP="00A85669">
      <w:pPr>
        <w:rPr>
          <w:sz w:val="36"/>
          <w:szCs w:val="32"/>
        </w:rPr>
      </w:pPr>
    </w:p>
    <w:p w:rsidR="00834990" w:rsidRDefault="00D3414B" w:rsidP="00A85669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705600" cy="534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_clien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570" cy="534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90" w:rsidRDefault="00834990" w:rsidP="00A85669">
      <w:pPr>
        <w:rPr>
          <w:sz w:val="36"/>
          <w:szCs w:val="32"/>
        </w:rPr>
      </w:pPr>
    </w:p>
    <w:p w:rsidR="00834990" w:rsidRDefault="00834990" w:rsidP="00A85669">
      <w:pPr>
        <w:rPr>
          <w:sz w:val="36"/>
          <w:szCs w:val="32"/>
        </w:rPr>
      </w:pPr>
    </w:p>
    <w:p w:rsidR="00EB2EB8" w:rsidRDefault="00EB2EB8" w:rsidP="00834990">
      <w:pPr>
        <w:rPr>
          <w:sz w:val="36"/>
          <w:szCs w:val="32"/>
        </w:rPr>
      </w:pPr>
    </w:p>
    <w:p w:rsidR="00834990" w:rsidRDefault="00D3414B" w:rsidP="00834990">
      <w:pPr>
        <w:rPr>
          <w:sz w:val="36"/>
          <w:szCs w:val="32"/>
        </w:rPr>
      </w:pPr>
      <w:r>
        <w:rPr>
          <w:sz w:val="36"/>
          <w:szCs w:val="32"/>
        </w:rPr>
        <w:lastRenderedPageBreak/>
        <w:t>Sequence</w:t>
      </w:r>
      <w:r w:rsidR="00834990">
        <w:rPr>
          <w:sz w:val="36"/>
          <w:szCs w:val="32"/>
        </w:rPr>
        <w:t xml:space="preserve"> diagram for use case 4.2(</w:t>
      </w:r>
      <w:r w:rsidR="00834990">
        <w:rPr>
          <w:rFonts w:ascii="Tw Cen MT" w:eastAsia="Tw Cen MT" w:hAnsi="Tw Cen MT" w:cs="Tw Cen MT"/>
          <w:sz w:val="32"/>
        </w:rPr>
        <w:t>Propose Shipment procedure</w:t>
      </w:r>
      <w:r w:rsidR="00834990">
        <w:rPr>
          <w:sz w:val="36"/>
          <w:szCs w:val="32"/>
        </w:rPr>
        <w:t>)</w:t>
      </w:r>
    </w:p>
    <w:p w:rsidR="00EB2EB8" w:rsidRDefault="00EB2EB8" w:rsidP="00834990">
      <w:pPr>
        <w:rPr>
          <w:sz w:val="36"/>
          <w:szCs w:val="32"/>
        </w:rPr>
      </w:pPr>
    </w:p>
    <w:p w:rsidR="00EB2EB8" w:rsidRDefault="00EB2EB8" w:rsidP="00834990">
      <w:pPr>
        <w:rPr>
          <w:sz w:val="36"/>
          <w:szCs w:val="32"/>
        </w:rPr>
      </w:pPr>
    </w:p>
    <w:p w:rsidR="00834990" w:rsidRPr="00834990" w:rsidRDefault="00D3414B" w:rsidP="00834990">
      <w:pPr>
        <w:rPr>
          <w:sz w:val="22"/>
          <w:szCs w:val="28"/>
        </w:rPr>
      </w:pPr>
      <w:r>
        <w:rPr>
          <w:noProof/>
          <w:sz w:val="22"/>
          <w:szCs w:val="28"/>
          <w:lang w:eastAsia="en-US" w:bidi="bn-BD"/>
        </w:rPr>
        <w:drawing>
          <wp:inline distT="0" distB="0" distL="0" distR="0">
            <wp:extent cx="6429375" cy="5276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ose_shipment_procedur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527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90" w:rsidRDefault="00834990" w:rsidP="00081A58">
      <w:pPr>
        <w:tabs>
          <w:tab w:val="left" w:pos="1072"/>
        </w:tabs>
        <w:rPr>
          <w:sz w:val="36"/>
          <w:szCs w:val="32"/>
        </w:rPr>
      </w:pPr>
    </w:p>
    <w:p w:rsidR="00EB2EB8" w:rsidRDefault="00EB2EB8" w:rsidP="00081A58">
      <w:pPr>
        <w:tabs>
          <w:tab w:val="left" w:pos="1072"/>
        </w:tabs>
        <w:rPr>
          <w:sz w:val="36"/>
          <w:szCs w:val="32"/>
        </w:rPr>
      </w:pPr>
    </w:p>
    <w:p w:rsidR="00960473" w:rsidRDefault="00960473" w:rsidP="00EB2EB8">
      <w:pPr>
        <w:tabs>
          <w:tab w:val="left" w:pos="1072"/>
        </w:tabs>
        <w:rPr>
          <w:sz w:val="36"/>
          <w:szCs w:val="32"/>
        </w:rPr>
      </w:pPr>
    </w:p>
    <w:p w:rsidR="00960473" w:rsidRDefault="00960473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960473" w:rsidP="00EB2EB8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>Sequence diagram</w:t>
      </w:r>
      <w:r w:rsidR="00EB2EB8">
        <w:rPr>
          <w:sz w:val="36"/>
          <w:szCs w:val="32"/>
        </w:rPr>
        <w:t xml:space="preserve"> for use case 4.3(Get response from client)</w:t>
      </w: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D3414B" w:rsidP="00EB2EB8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924675" cy="500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 client's respons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456" cy="500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EB2EB8" w:rsidP="00EB2EB8">
      <w:pPr>
        <w:rPr>
          <w:sz w:val="36"/>
          <w:szCs w:val="32"/>
        </w:rPr>
      </w:pPr>
    </w:p>
    <w:p w:rsidR="00EB2EB8" w:rsidRDefault="00D3414B" w:rsidP="00EB2EB8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t>Sequence</w:t>
      </w:r>
      <w:r w:rsidR="00EB2EB8">
        <w:rPr>
          <w:sz w:val="36"/>
          <w:szCs w:val="32"/>
        </w:rPr>
        <w:t xml:space="preserve"> diagram for use case 4.4(Finalize Shipment)</w:t>
      </w: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D3414B" w:rsidP="00EB2EB8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 wp14:anchorId="17925E10" wp14:editId="652F3938">
            <wp:extent cx="6657975" cy="5467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ize_shipmen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902" cy="547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D3414B" w:rsidP="00EB2EB8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>Sequence</w:t>
      </w:r>
      <w:r w:rsidR="00EB2EB8">
        <w:rPr>
          <w:sz w:val="36"/>
          <w:szCs w:val="32"/>
        </w:rPr>
        <w:t xml:space="preserve"> diagram for use case 4.5(Update Database</w:t>
      </w:r>
      <w:r w:rsidR="00A03566">
        <w:rPr>
          <w:sz w:val="36"/>
          <w:szCs w:val="32"/>
        </w:rPr>
        <w:t>)</w:t>
      </w:r>
    </w:p>
    <w:p w:rsidR="00EB2EB8" w:rsidRDefault="00EB2EB8" w:rsidP="00EB2EB8">
      <w:pPr>
        <w:tabs>
          <w:tab w:val="left" w:pos="1072"/>
        </w:tabs>
        <w:rPr>
          <w:sz w:val="36"/>
          <w:szCs w:val="32"/>
        </w:rPr>
      </w:pPr>
    </w:p>
    <w:p w:rsidR="00EB2EB8" w:rsidRDefault="00D3414B" w:rsidP="00EB2EB8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 wp14:anchorId="7E296EF2" wp14:editId="169228F6">
            <wp:extent cx="6124575" cy="519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_database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66" w:rsidRDefault="00A03566" w:rsidP="00EB2EB8">
      <w:pPr>
        <w:tabs>
          <w:tab w:val="left" w:pos="1072"/>
        </w:tabs>
        <w:rPr>
          <w:sz w:val="36"/>
          <w:szCs w:val="32"/>
        </w:rPr>
      </w:pPr>
    </w:p>
    <w:p w:rsidR="00A03566" w:rsidRDefault="00A03566" w:rsidP="00EB2EB8">
      <w:pPr>
        <w:tabs>
          <w:tab w:val="left" w:pos="1072"/>
        </w:tabs>
        <w:rPr>
          <w:sz w:val="36"/>
          <w:szCs w:val="32"/>
        </w:rPr>
      </w:pPr>
    </w:p>
    <w:p w:rsidR="00A03566" w:rsidRDefault="00A03566" w:rsidP="00EB2EB8">
      <w:pPr>
        <w:tabs>
          <w:tab w:val="left" w:pos="1072"/>
        </w:tabs>
        <w:rPr>
          <w:sz w:val="36"/>
          <w:szCs w:val="32"/>
        </w:rPr>
      </w:pPr>
    </w:p>
    <w:p w:rsidR="00A03566" w:rsidRDefault="00A03566" w:rsidP="00A03566">
      <w:pPr>
        <w:tabs>
          <w:tab w:val="left" w:pos="1072"/>
        </w:tabs>
        <w:rPr>
          <w:sz w:val="36"/>
          <w:szCs w:val="32"/>
        </w:rPr>
      </w:pPr>
    </w:p>
    <w:p w:rsidR="00A03566" w:rsidRDefault="00A03566" w:rsidP="00A03566">
      <w:pPr>
        <w:tabs>
          <w:tab w:val="left" w:pos="1072"/>
        </w:tabs>
        <w:rPr>
          <w:sz w:val="36"/>
          <w:szCs w:val="32"/>
        </w:rPr>
      </w:pPr>
    </w:p>
    <w:p w:rsidR="00A03566" w:rsidRDefault="00A03566" w:rsidP="00A03566">
      <w:pPr>
        <w:tabs>
          <w:tab w:val="left" w:pos="1072"/>
        </w:tabs>
        <w:rPr>
          <w:sz w:val="36"/>
          <w:szCs w:val="32"/>
        </w:rPr>
      </w:pPr>
    </w:p>
    <w:p w:rsidR="00A03566" w:rsidRDefault="00A03566" w:rsidP="00A03566">
      <w:pPr>
        <w:tabs>
          <w:tab w:val="left" w:pos="1072"/>
        </w:tabs>
        <w:rPr>
          <w:sz w:val="36"/>
          <w:szCs w:val="32"/>
        </w:rPr>
      </w:pPr>
    </w:p>
    <w:p w:rsidR="00A03566" w:rsidRDefault="00D3414B" w:rsidP="00A03566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t>Sequence</w:t>
      </w:r>
      <w:r w:rsidR="00A03566">
        <w:rPr>
          <w:sz w:val="36"/>
          <w:szCs w:val="32"/>
        </w:rPr>
        <w:t xml:space="preserve"> diagram for use case 4.6(Confirm Delivery)</w:t>
      </w:r>
    </w:p>
    <w:p w:rsidR="00A03566" w:rsidRDefault="00A03566" w:rsidP="00A03566">
      <w:pPr>
        <w:tabs>
          <w:tab w:val="left" w:pos="1072"/>
        </w:tabs>
        <w:rPr>
          <w:sz w:val="36"/>
          <w:szCs w:val="32"/>
        </w:rPr>
      </w:pPr>
    </w:p>
    <w:p w:rsidR="00A03566" w:rsidRDefault="00A03566" w:rsidP="00A03566">
      <w:pPr>
        <w:tabs>
          <w:tab w:val="left" w:pos="1072"/>
        </w:tabs>
        <w:rPr>
          <w:sz w:val="36"/>
          <w:szCs w:val="32"/>
        </w:rPr>
      </w:pPr>
    </w:p>
    <w:p w:rsidR="00A03566" w:rsidRDefault="00D3414B" w:rsidP="00A03566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425565" cy="5743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rm_delivery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4B" w:rsidRDefault="00D3414B" w:rsidP="00EB2EB8">
      <w:pPr>
        <w:tabs>
          <w:tab w:val="left" w:pos="1072"/>
        </w:tabs>
        <w:rPr>
          <w:sz w:val="36"/>
          <w:szCs w:val="32"/>
        </w:rPr>
      </w:pPr>
    </w:p>
    <w:p w:rsidR="00960473" w:rsidRDefault="00960473" w:rsidP="00D3414B">
      <w:pPr>
        <w:tabs>
          <w:tab w:val="left" w:pos="1072"/>
        </w:tabs>
        <w:rPr>
          <w:sz w:val="36"/>
          <w:szCs w:val="32"/>
        </w:rPr>
      </w:pPr>
    </w:p>
    <w:p w:rsidR="00A03566" w:rsidRDefault="00D3414B" w:rsidP="00D3414B">
      <w:pPr>
        <w:tabs>
          <w:tab w:val="left" w:pos="1072"/>
        </w:tabs>
        <w:rPr>
          <w:sz w:val="36"/>
          <w:szCs w:val="32"/>
        </w:rPr>
      </w:pPr>
      <w:r>
        <w:rPr>
          <w:sz w:val="36"/>
          <w:szCs w:val="32"/>
        </w:rPr>
        <w:lastRenderedPageBreak/>
        <w:t>Sequence</w:t>
      </w:r>
      <w:r w:rsidR="00EB2EB8">
        <w:rPr>
          <w:sz w:val="36"/>
          <w:szCs w:val="32"/>
        </w:rPr>
        <w:t xml:space="preserve"> diagram for use case 4.</w:t>
      </w:r>
      <w:r w:rsidR="00A03566">
        <w:rPr>
          <w:sz w:val="36"/>
          <w:szCs w:val="32"/>
        </w:rPr>
        <w:t>7</w:t>
      </w:r>
      <w:r w:rsidR="00EB2EB8">
        <w:rPr>
          <w:sz w:val="36"/>
          <w:szCs w:val="32"/>
        </w:rPr>
        <w:t>(</w:t>
      </w:r>
      <w:r w:rsidR="00A03566">
        <w:rPr>
          <w:sz w:val="36"/>
          <w:szCs w:val="32"/>
        </w:rPr>
        <w:t>Update</w:t>
      </w:r>
      <w:r w:rsidR="00EB2EB8">
        <w:rPr>
          <w:sz w:val="36"/>
          <w:szCs w:val="32"/>
        </w:rPr>
        <w:t xml:space="preserve"> Delivery</w:t>
      </w:r>
      <w:r w:rsidR="00A03566">
        <w:rPr>
          <w:sz w:val="36"/>
          <w:szCs w:val="32"/>
        </w:rPr>
        <w:t xml:space="preserve"> Status</w:t>
      </w:r>
      <w:r w:rsidR="00EB2EB8">
        <w:rPr>
          <w:sz w:val="36"/>
          <w:szCs w:val="32"/>
        </w:rPr>
        <w:t>)</w:t>
      </w:r>
    </w:p>
    <w:p w:rsidR="00A03566" w:rsidRDefault="00D3414B" w:rsidP="00A03566">
      <w:pPr>
        <w:tabs>
          <w:tab w:val="left" w:pos="1072"/>
        </w:tabs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667500" cy="6543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_delivery_status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435" cy="65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66" w:rsidRDefault="00A03566" w:rsidP="00A03566">
      <w:pPr>
        <w:tabs>
          <w:tab w:val="left" w:pos="1072"/>
        </w:tabs>
        <w:rPr>
          <w:sz w:val="36"/>
          <w:szCs w:val="32"/>
        </w:rPr>
      </w:pPr>
    </w:p>
    <w:p w:rsidR="00A03566" w:rsidRDefault="00A03566" w:rsidP="00A03566">
      <w:r>
        <w:softHyphen/>
      </w:r>
      <w:r>
        <w:softHyphen/>
      </w:r>
      <w:r>
        <w:softHyphen/>
      </w:r>
    </w:p>
    <w:p w:rsidR="00D3414B" w:rsidRDefault="00D3414B" w:rsidP="00A03566"/>
    <w:p w:rsidR="00D3414B" w:rsidRDefault="00D3414B" w:rsidP="00A03566"/>
    <w:p w:rsidR="00D3414B" w:rsidRDefault="00D3414B" w:rsidP="00D3414B">
      <w:pPr>
        <w:rPr>
          <w:sz w:val="36"/>
          <w:szCs w:val="32"/>
        </w:rPr>
      </w:pPr>
      <w:r>
        <w:rPr>
          <w:sz w:val="36"/>
          <w:szCs w:val="32"/>
        </w:rPr>
        <w:lastRenderedPageBreak/>
        <w:t xml:space="preserve">State-chart </w:t>
      </w:r>
      <w:r>
        <w:rPr>
          <w:sz w:val="36"/>
          <w:szCs w:val="32"/>
        </w:rPr>
        <w:t>diagram for entity “</w:t>
      </w:r>
      <w:r>
        <w:rPr>
          <w:sz w:val="36"/>
          <w:szCs w:val="32"/>
        </w:rPr>
        <w:t>Database</w:t>
      </w:r>
      <w:r>
        <w:rPr>
          <w:sz w:val="36"/>
          <w:szCs w:val="32"/>
        </w:rPr>
        <w:t>”</w:t>
      </w:r>
      <w:r>
        <w:rPr>
          <w:sz w:val="36"/>
          <w:szCs w:val="32"/>
        </w:rPr>
        <w:t>:</w:t>
      </w:r>
    </w:p>
    <w:p w:rsidR="00D3414B" w:rsidRDefault="00D3414B" w:rsidP="00D3414B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829425" cy="3076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-chart of database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57" cy="307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4B" w:rsidRDefault="00D3414B" w:rsidP="00D3414B">
      <w:pPr>
        <w:rPr>
          <w:sz w:val="36"/>
          <w:szCs w:val="32"/>
        </w:rPr>
      </w:pPr>
    </w:p>
    <w:p w:rsidR="00D3414B" w:rsidRDefault="00D3414B" w:rsidP="00D3414B">
      <w:pPr>
        <w:rPr>
          <w:sz w:val="36"/>
          <w:szCs w:val="32"/>
        </w:rPr>
      </w:pPr>
      <w:r>
        <w:rPr>
          <w:sz w:val="36"/>
          <w:szCs w:val="32"/>
        </w:rPr>
        <w:t xml:space="preserve">State-chart </w:t>
      </w:r>
      <w:r>
        <w:rPr>
          <w:sz w:val="36"/>
          <w:szCs w:val="32"/>
        </w:rPr>
        <w:t>diagram for entity “</w:t>
      </w:r>
      <w:r>
        <w:rPr>
          <w:sz w:val="36"/>
          <w:szCs w:val="32"/>
        </w:rPr>
        <w:t>Office-delivery-section</w:t>
      </w:r>
      <w:r>
        <w:rPr>
          <w:sz w:val="36"/>
          <w:szCs w:val="32"/>
        </w:rPr>
        <w:t>”</w:t>
      </w:r>
      <w:r>
        <w:rPr>
          <w:sz w:val="36"/>
          <w:szCs w:val="32"/>
        </w:rPr>
        <w:t>:</w:t>
      </w:r>
    </w:p>
    <w:p w:rsidR="00D3414B" w:rsidRDefault="00D3414B" w:rsidP="00D3414B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724650" cy="3427701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-chart for office-DS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636" cy="34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73" w:rsidRDefault="00960473" w:rsidP="00D3414B">
      <w:pPr>
        <w:rPr>
          <w:sz w:val="36"/>
          <w:szCs w:val="32"/>
        </w:rPr>
      </w:pPr>
    </w:p>
    <w:p w:rsidR="00D3414B" w:rsidRDefault="00D3414B" w:rsidP="00D3414B">
      <w:pPr>
        <w:rPr>
          <w:sz w:val="36"/>
          <w:szCs w:val="32"/>
        </w:rPr>
      </w:pPr>
      <w:bookmarkStart w:id="0" w:name="_GoBack"/>
      <w:bookmarkEnd w:id="0"/>
      <w:r>
        <w:rPr>
          <w:sz w:val="36"/>
          <w:szCs w:val="32"/>
        </w:rPr>
        <w:lastRenderedPageBreak/>
        <w:t>Activity diagram for “</w:t>
      </w:r>
      <w:r>
        <w:rPr>
          <w:sz w:val="36"/>
          <w:szCs w:val="32"/>
        </w:rPr>
        <w:t>DELIVERY OF PRODUCTS</w:t>
      </w:r>
      <w:r>
        <w:rPr>
          <w:sz w:val="36"/>
          <w:szCs w:val="32"/>
        </w:rPr>
        <w:t>”</w:t>
      </w:r>
      <w:r>
        <w:rPr>
          <w:sz w:val="36"/>
          <w:szCs w:val="32"/>
        </w:rPr>
        <w:t>:</w:t>
      </w:r>
    </w:p>
    <w:p w:rsidR="00D3414B" w:rsidRDefault="00D3414B" w:rsidP="00D3414B">
      <w:pPr>
        <w:rPr>
          <w:sz w:val="36"/>
          <w:szCs w:val="32"/>
        </w:rPr>
      </w:pPr>
      <w:r>
        <w:rPr>
          <w:noProof/>
          <w:sz w:val="36"/>
          <w:szCs w:val="32"/>
          <w:lang w:eastAsia="en-US" w:bidi="bn-BD"/>
        </w:rPr>
        <w:drawing>
          <wp:inline distT="0" distB="0" distL="0" distR="0">
            <wp:extent cx="6858000" cy="5476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4B" w:rsidRDefault="00D3414B" w:rsidP="00D3414B">
      <w:pPr>
        <w:rPr>
          <w:sz w:val="36"/>
          <w:szCs w:val="32"/>
        </w:rPr>
      </w:pPr>
    </w:p>
    <w:p w:rsidR="00D3414B" w:rsidRDefault="00D3414B" w:rsidP="00D3414B">
      <w:pPr>
        <w:rPr>
          <w:sz w:val="36"/>
          <w:szCs w:val="32"/>
        </w:rPr>
      </w:pPr>
    </w:p>
    <w:p w:rsidR="00D3414B" w:rsidRDefault="00D3414B" w:rsidP="00A03566"/>
    <w:p w:rsidR="00960473" w:rsidRDefault="00960473" w:rsidP="00A03566"/>
    <w:p w:rsidR="00960473" w:rsidRDefault="00960473" w:rsidP="00A03566"/>
    <w:p w:rsidR="00960473" w:rsidRDefault="00960473" w:rsidP="00A03566"/>
    <w:p w:rsidR="00960473" w:rsidRPr="00A03566" w:rsidRDefault="00960473" w:rsidP="00A03566">
      <w:r>
        <w:t>***********************************************END*************************************************</w:t>
      </w:r>
    </w:p>
    <w:sectPr w:rsidR="00960473" w:rsidRPr="00A03566" w:rsidSect="00834314">
      <w:headerReference w:type="even" r:id="rId43"/>
      <w:headerReference w:type="default" r:id="rId44"/>
      <w:footerReference w:type="even" r:id="rId45"/>
      <w:footerReference w:type="default" r:id="rId46"/>
      <w:pgSz w:w="12240" w:h="15840"/>
      <w:pgMar w:top="1080" w:right="1041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5F3" w:rsidRDefault="00BE45F3">
      <w:pPr>
        <w:spacing w:after="0" w:line="240" w:lineRule="auto"/>
      </w:pPr>
      <w:r>
        <w:separator/>
      </w:r>
    </w:p>
  </w:endnote>
  <w:endnote w:type="continuationSeparator" w:id="0">
    <w:p w:rsidR="00BE45F3" w:rsidRDefault="00BE4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476" w:rsidRDefault="00102476"/>
  <w:p w:rsidR="00102476" w:rsidRDefault="00BC1AF9"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60473" w:rsidRPr="00960473">
      <w:rPr>
        <w:noProof/>
        <w:sz w:val="24"/>
        <w:szCs w:val="24"/>
      </w:rPr>
      <w:t>26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476" w:rsidRDefault="00102476"/>
  <w:p w:rsidR="00102476" w:rsidRDefault="00BC1AF9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60473" w:rsidRPr="00960473">
      <w:rPr>
        <w:noProof/>
        <w:sz w:val="24"/>
        <w:szCs w:val="24"/>
      </w:rPr>
      <w:t>25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5F3" w:rsidRDefault="00BE45F3">
      <w:pPr>
        <w:spacing w:after="0" w:line="240" w:lineRule="auto"/>
      </w:pPr>
      <w:r>
        <w:separator/>
      </w:r>
    </w:p>
  </w:footnote>
  <w:footnote w:type="continuationSeparator" w:id="0">
    <w:p w:rsidR="00BE45F3" w:rsidRDefault="00BE4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476" w:rsidRDefault="00BE45F3">
    <w:pPr>
      <w:pStyle w:val="HeaderEven"/>
    </w:pPr>
    <w:sdt>
      <w:sdtPr>
        <w:alias w:val="Title"/>
        <w:id w:val="-198707971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gramStart"/>
        <w:r w:rsidR="004609F1">
          <w:rPr>
            <w:rFonts w:cs="Vrinda" w:hint="cs"/>
            <w:lang w:bidi="bn-BD"/>
          </w:rPr>
          <w:t>garment</w:t>
        </w:r>
        <w:proofErr w:type="gramEnd"/>
        <w:r w:rsidR="004609F1">
          <w:rPr>
            <w:rFonts w:cs="Vrinda" w:hint="cs"/>
            <w:lang w:bidi="bn-BD"/>
          </w:rPr>
          <w:t xml:space="preserve"> inventory system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476" w:rsidRDefault="00BE45F3">
    <w:pPr>
      <w:pStyle w:val="HeaderOdd"/>
    </w:pPr>
    <w:sdt>
      <w:sdtPr>
        <w:alias w:val="Title"/>
        <w:id w:val="-60040954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gramStart"/>
        <w:r w:rsidR="004609F1">
          <w:rPr>
            <w:rFonts w:cs="Vrinda" w:hint="cs"/>
            <w:lang w:bidi="bn-BD"/>
          </w:rPr>
          <w:t>garment</w:t>
        </w:r>
        <w:proofErr w:type="gramEnd"/>
        <w:r w:rsidR="004609F1">
          <w:rPr>
            <w:rFonts w:cs="Vrinda" w:hint="cs"/>
            <w:lang w:bidi="bn-BD"/>
          </w:rPr>
          <w:t xml:space="preserve"> inventory system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9F1"/>
    <w:rsid w:val="0005404E"/>
    <w:rsid w:val="00081A58"/>
    <w:rsid w:val="00082F29"/>
    <w:rsid w:val="000D0A70"/>
    <w:rsid w:val="00102476"/>
    <w:rsid w:val="00136589"/>
    <w:rsid w:val="00172607"/>
    <w:rsid w:val="001D1C3E"/>
    <w:rsid w:val="002978E3"/>
    <w:rsid w:val="002B15D5"/>
    <w:rsid w:val="002F0E2C"/>
    <w:rsid w:val="003801F8"/>
    <w:rsid w:val="003C129C"/>
    <w:rsid w:val="003F038D"/>
    <w:rsid w:val="004059DF"/>
    <w:rsid w:val="004609F1"/>
    <w:rsid w:val="004F7D0F"/>
    <w:rsid w:val="005A0ECB"/>
    <w:rsid w:val="005E4057"/>
    <w:rsid w:val="00680582"/>
    <w:rsid w:val="00693AE7"/>
    <w:rsid w:val="0071183E"/>
    <w:rsid w:val="00834314"/>
    <w:rsid w:val="00834990"/>
    <w:rsid w:val="008950BD"/>
    <w:rsid w:val="008A5007"/>
    <w:rsid w:val="00946825"/>
    <w:rsid w:val="00960473"/>
    <w:rsid w:val="009F6C9D"/>
    <w:rsid w:val="00A03566"/>
    <w:rsid w:val="00A46513"/>
    <w:rsid w:val="00A66265"/>
    <w:rsid w:val="00A85669"/>
    <w:rsid w:val="00A90275"/>
    <w:rsid w:val="00AD4DB7"/>
    <w:rsid w:val="00B033B2"/>
    <w:rsid w:val="00BC1AF9"/>
    <w:rsid w:val="00BC244B"/>
    <w:rsid w:val="00BE45F3"/>
    <w:rsid w:val="00C97FEB"/>
    <w:rsid w:val="00CB20BD"/>
    <w:rsid w:val="00D3414B"/>
    <w:rsid w:val="00D35588"/>
    <w:rsid w:val="00DA2614"/>
    <w:rsid w:val="00DE378C"/>
    <w:rsid w:val="00DE48EA"/>
    <w:rsid w:val="00E1206C"/>
    <w:rsid w:val="00EA078C"/>
    <w:rsid w:val="00EB2EB8"/>
    <w:rsid w:val="00EE7E4D"/>
    <w:rsid w:val="00F36F37"/>
    <w:rsid w:val="00F81011"/>
    <w:rsid w:val="00FB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table" w:styleId="MediumGrid3-Accent2">
    <w:name w:val="Medium Grid 3 Accent 2"/>
    <w:basedOn w:val="TableNormal"/>
    <w:uiPriority w:val="42"/>
    <w:rsid w:val="008349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table" w:styleId="MediumGrid3-Accent2">
    <w:name w:val="Medium Grid 3 Accent 2"/>
    <w:basedOn w:val="TableNormal"/>
    <w:uiPriority w:val="42"/>
    <w:rsid w:val="008349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emf"/><Relationship Id="rId44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eader" Target="header1.xml"/><Relationship Id="rId4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ran\AppData\Roaming\Microsoft\Templates\MedianReport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3.jpeg"/><Relationship Id="rId1" Type="http://schemas.openxmlformats.org/officeDocument/2006/relationships/image" Target="../media/image3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2014-02-24T00:00:00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2B5EB3E-6F92-4073-AC97-174A32E53D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C408A0-EF06-4C6A-9921-64372D3B4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MedianReport</Template>
  <TotalTime>229</TotalTime>
  <Pages>27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garment inventory system</vt:lpstr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garment inventory system</dc:title>
  <dc:subject>Group 5</dc:subject>
  <dc:creator>Asha</dc:creator>
  <cp:lastModifiedBy>TUMPA</cp:lastModifiedBy>
  <cp:revision>22</cp:revision>
  <dcterms:created xsi:type="dcterms:W3CDTF">2014-02-21T06:23:00Z</dcterms:created>
  <dcterms:modified xsi:type="dcterms:W3CDTF">2014-03-03T19:06:00Z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